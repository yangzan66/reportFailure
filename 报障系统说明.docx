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4446"/>
      <w:bookmarkEnd w:id="0"/>
      <w:r>
        <w:rPr>
          <w:rFonts w:hint="eastAsia"/>
          <w:lang w:val="en-US" w:eastAsia="zh-CN"/>
        </w:rPr>
        <w:t>报障系统是基于博客系统升级而来的。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提交报障单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自己报障记录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查看所有人报障单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处理报账单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知识库（博客）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展示最新文章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展示最热文章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展示评论最多文章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分类查看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个人博客主页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个人博客文章详细：赞，踩，评论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个人博客分类：标签、分类、时间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个人博客主题定制：后台修改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个人文章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用户表： uid,username,pwd,email,img,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博客表：bid,surfix(不同的人有不同的后缀),theme,title,summary, FK(用户表,unique)=OneToOne(用户表)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互粉表： id  明星ID（用户表）   粉丝ID（用户表）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2                   1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1                   2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1                   3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5                   3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报障单：UUID(一大堆字符串)   title   detail   creator2user（FK to用户表,提交故障的人）   processor2user（FK to用户表 可以为null，处理故障的人）  status(待处理，处理中，已处理)  创建时间  处理</w:t>
      </w:r>
      <w:r>
        <w:rPr>
          <w:rFonts w:hint="eastAsia"/>
          <w:sz w:val="24"/>
          <w:lang w:eastAsia="zh-CN"/>
        </w:rPr>
        <w:t>时间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分类表：caption(标题)  Fk (博客bid)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标签表：caption  Fk(博客bid)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文章：id,title,summary,ctime(创建时间),FK(个人分类表，一对多),主站分类（choices）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文章详细：detail  OneToOne(文章)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文章标签关系：  文章ID   标签ID （文章和标签的多对多的第三张表）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赞踩文章关系： 文章ID    用户ID   赞或踩（True，False）  联合唯一索引：（文章ID    用户ID 。如果赞了就不能踩了，如果踩了就不能赞了）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评论表：id,content,FK(文章),FK(user),ctime,parent_comment_id（上一次评论的id）</w:t>
      </w:r>
    </w:p>
    <w:p>
      <w:pPr>
        <w:pStyle w:val="2"/>
        <w:ind w:left="0" w:firstLine="0"/>
        <w:rPr>
          <w:rFonts w:hint="eastAsia"/>
          <w:sz w:val="30"/>
        </w:rPr>
      </w:pPr>
      <w:r>
        <w:rPr>
          <w:rFonts w:hint="eastAsia"/>
          <w:sz w:val="30"/>
        </w:rPr>
        <w:t>程序目录结构</w:t>
      </w:r>
    </w:p>
    <w:p>
      <w:pPr>
        <w:pStyle w:val="15"/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创建django工程“保障系统”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64785" cy="118618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创建APP web，做主站的主页管理和个人的主站管理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F:\linuxyz\5python\练习\ReportTrouble&gt;python manage.py startapp web</w:t>
      </w:r>
    </w:p>
    <w:p>
      <w:pPr>
        <w:pStyle w:val="15"/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创建APP backend，做后台管理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F:\linuxyz\5python\练习\ReportTrouble&gt;python manage.py startapp backend</w:t>
      </w:r>
    </w:p>
    <w:p>
      <w:pPr>
        <w:pStyle w:val="15"/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创建APP repository，只操作数据库，不做业务请求。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F:\linuxyz\5python\练习\ReportTrouble&gt;python manage.py startapp repository</w:t>
      </w:r>
    </w:p>
    <w:p>
      <w:pPr>
        <w:pStyle w:val="15"/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web和backend只做业务请求，不存放数据库，可以把他们俩的models.py删掉</w:t>
      </w:r>
    </w:p>
    <w:p>
      <w:pPr>
        <w:pStyle w:val="15"/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repository，只做数据库，不做业务请求，可以把respository里的views.py删掉。</w:t>
      </w:r>
    </w:p>
    <w:p>
      <w:pPr>
        <w:spacing w:beforeLines="0" w:afterLines="0"/>
        <w:rPr>
          <w:rFonts w:hint="eastAsia"/>
          <w:sz w:val="24"/>
        </w:rPr>
      </w:pPr>
    </w:p>
    <w:p>
      <w:pPr>
        <w:pStyle w:val="15"/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创建目录utils，存放公共功能模块</w:t>
      </w:r>
    </w:p>
    <w:p>
      <w:pPr>
        <w:spacing w:beforeLines="0" w:afterLines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保障系统</w:t>
      </w:r>
    </w:p>
    <w:p>
      <w:pPr>
        <w:spacing w:beforeLines="0" w:afterLines="0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- backend    </w:t>
      </w:r>
      <w:r>
        <w:rPr>
          <w:rFonts w:hint="eastAsia"/>
          <w:sz w:val="24"/>
          <w:lang w:val="en-US" w:eastAsia="zh-CN"/>
        </w:rPr>
        <w:t>#</w:t>
      </w:r>
      <w:r>
        <w:rPr>
          <w:rFonts w:hint="eastAsia"/>
          <w:sz w:val="24"/>
          <w:lang w:eastAsia="zh-CN"/>
        </w:rPr>
        <w:t xml:space="preserve"> 后台管理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-repository </w:t>
      </w:r>
      <w:r>
        <w:rPr>
          <w:rFonts w:hint="eastAsia"/>
          <w:sz w:val="24"/>
          <w:lang w:val="en-US" w:eastAsia="zh-CN"/>
        </w:rPr>
        <w:t xml:space="preserve"> #</w:t>
      </w:r>
      <w:r>
        <w:rPr>
          <w:rFonts w:hint="eastAsia"/>
          <w:sz w:val="24"/>
        </w:rPr>
        <w:t xml:space="preserve"> 数据仓库（操作数据Model）</w:t>
      </w:r>
    </w:p>
    <w:p>
      <w:pPr>
        <w:spacing w:beforeLines="0" w:afterLines="0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-static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#静态文件目录</w:t>
      </w:r>
    </w:p>
    <w:p>
      <w:pPr>
        <w:spacing w:beforeLines="0" w:afterLines="0"/>
        <w:ind w:firstLine="89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-css   #存放自己写的css文件</w:t>
      </w:r>
    </w:p>
    <w:p>
      <w:pPr>
        <w:spacing w:beforeLines="0" w:afterLines="0"/>
        <w:ind w:firstLine="89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-extra  #存放第三方的css/js，例如bootstrap，jquery, jquery-cookie等</w:t>
      </w:r>
    </w:p>
    <w:p>
      <w:pPr>
        <w:spacing w:beforeLines="0" w:afterLines="0"/>
        <w:ind w:firstLine="899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-js    #存放自己写的js文件</w:t>
      </w:r>
    </w:p>
    <w:p>
      <w:pPr>
        <w:spacing w:beforeLines="0" w:afterLines="0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-templates  #存放html文件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- </w:t>
      </w:r>
      <w:r>
        <w:rPr>
          <w:rFonts w:hint="eastAsia"/>
          <w:sz w:val="24"/>
          <w:lang w:val="en-US" w:eastAsia="zh-CN"/>
        </w:rPr>
        <w:t>utils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  <w:lang w:val="en-US" w:eastAsia="zh-CN"/>
        </w:rPr>
        <w:t>#</w:t>
      </w:r>
      <w:r>
        <w:rPr>
          <w:rFonts w:hint="eastAsia"/>
          <w:sz w:val="24"/>
        </w:rPr>
        <w:t xml:space="preserve"> 工具包（公共模块）</w:t>
      </w:r>
    </w:p>
    <w:p>
      <w:pPr>
        <w:spacing w:beforeLines="0" w:afterLines="0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  <w:lang w:val="en-US" w:eastAsia="zh-CN"/>
        </w:rPr>
        <w:t>web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  <w:lang w:val="en-US" w:eastAsia="zh-CN"/>
        </w:rPr>
        <w:t>#</w:t>
      </w:r>
      <w:r>
        <w:rPr>
          <w:rFonts w:hint="eastAsia"/>
          <w:sz w:val="24"/>
        </w:rPr>
        <w:t xml:space="preserve"> 首页，个人博客</w:t>
      </w:r>
    </w:p>
    <w:p>
      <w:pPr>
        <w:spacing w:beforeLines="0" w:afterLines="0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-报障系统 #项目目录</w:t>
      </w:r>
    </w:p>
    <w:p>
      <w:pPr>
        <w:spacing w:beforeLines="0" w:afterLines="0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db.sqlite3 #数据库</w:t>
      </w:r>
    </w:p>
    <w:p>
      <w:pPr>
        <w:spacing w:beforeLines="0" w:afterLines="0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manage.py #管理程序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spacing w:beforeLines="0" w:afterLines="0"/>
        <w:rPr>
          <w:rFonts w:hint="eastAsia"/>
          <w:sz w:val="24"/>
        </w:rPr>
      </w:pP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4"/>
        </w:rPr>
        <w:t xml:space="preserve">        </w:t>
      </w:r>
    </w:p>
    <w:p>
      <w:pPr>
        <w:pStyle w:val="2"/>
        <w:ind w:left="0" w:firstLine="0"/>
        <w:rPr>
          <w:rFonts w:hint="eastAsia"/>
          <w:sz w:val="30"/>
        </w:rPr>
      </w:pPr>
      <w:r>
        <w:rPr>
          <w:rFonts w:hint="eastAsia"/>
          <w:sz w:val="30"/>
        </w:rPr>
        <w:t>工作安排：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color w:val="00B050"/>
          <w:sz w:val="24"/>
        </w:rPr>
        <w:t xml:space="preserve"> 1. 需求分析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2. 数据库设计思路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3. 实现数据库设计（Admin添加数据）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color w:val="00B050"/>
          <w:sz w:val="24"/>
        </w:rPr>
        <w:t xml:space="preserve">  4. 主站：分类(主站)查看+分页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color w:val="00B050"/>
          <w:sz w:val="24"/>
        </w:rPr>
        <w:t xml:space="preserve">  - 标题菜单：母版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      -</w:t>
      </w:r>
      <w:r>
        <w:rPr>
          <w:rFonts w:hint="eastAsia"/>
          <w:color w:val="00B050"/>
          <w:sz w:val="24"/>
        </w:rPr>
        <w:t xml:space="preserve"> 登录成功：把用户名写到 session['username'] = 'root'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      -</w:t>
      </w:r>
      <w:r>
        <w:rPr>
          <w:rFonts w:hint="eastAsia"/>
          <w:color w:val="00B050"/>
          <w:sz w:val="24"/>
        </w:rPr>
        <w:t xml:space="preserve"> 主页html：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判断是否有用户：显示用户名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否则          ： 登录，注册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&lt;div class="pg-header"&gt;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    {% if request.session.username %}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        &lt;a&gt;{{ request.session.username }}&lt;/a&gt;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    {% else %}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        &lt;a&gt;登录&lt;/a&gt;&lt;a&gt;注册&lt;/a&gt;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    {% endif %}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&lt;/div&gt;</w:t>
      </w:r>
    </w:p>
    <w:p>
      <w:pPr>
        <w:spacing w:beforeLines="0" w:afterLines="0"/>
        <w:rPr>
          <w:rFonts w:hint="eastAsia"/>
          <w:color w:val="92D050"/>
          <w:sz w:val="24"/>
        </w:rPr>
      </w:pPr>
      <w:r>
        <w:rPr>
          <w:rFonts w:hint="eastAsia"/>
          <w:color w:val="92D050"/>
          <w:sz w:val="24"/>
        </w:rPr>
        <w:t xml:space="preserve">                    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color w:val="00B050"/>
          <w:sz w:val="24"/>
        </w:rPr>
        <w:t xml:space="preserve">  - 博文内容布局：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div   div  -&gt; float   =&gt; 图片下方空白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&lt;a&gt;&lt;/a&gt;asdflkjasdfkj  =&gt; 文字环绕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color w:val="00B050"/>
          <w:sz w:val="24"/>
        </w:rPr>
        <w:t xml:space="preserve"> - URL分类筛选：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url(r'^all/(?P&lt;article_type_id&gt;\d+).html$', home.index, name='index'),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url(r'^', home.index),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color w:val="00B050"/>
          <w:sz w:val="24"/>
        </w:rPr>
        <w:t xml:space="preserve">      index根据kwargs判断是否分类查询？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a. 生成分类菜单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b. 考虑是否选中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c. 根据条件model.xxx.objects.filter(**kwargs)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color w:val="00B050"/>
          <w:sz w:val="24"/>
        </w:rPr>
        <w:t xml:space="preserve">  - URL: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from django.urls import reverse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url(r'^all/(?&lt;article_type_id&gt;\d+).html$', home.index, name='index'),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在HTML中：{% url "index" article_type_id=1 %}             =&gt; all/1.html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在views中：reverse('index',kwargs={"article_type_id":1})  =&gt;all/1.html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url(r'^all/(\d+).html$', home.index, name='index'),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在HTML中：{% url "index" 1 %}          =&gt;all/1.html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        在views中：reverse('index',args=(1,))  =&gt;all/1.html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- 利用reverse（获取当前url）+分页组件完成：分类查看+分页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B050"/>
          <w:sz w:val="24"/>
        </w:rPr>
        <w:t>5. 登录，注册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- 密码：数字，字母，特殊字符，不用ajax，用form表单</w:t>
      </w:r>
    </w:p>
    <w:p>
      <w:pPr>
        <w:spacing w:beforeLines="0" w:afterLines="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 xml:space="preserve">        - 密码两次输入一致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default"/>
          <w:sz w:val="24"/>
        </w:rPr>
        <w:drawing>
          <wp:inline distT="0" distB="0" distL="114300" distR="114300">
            <wp:extent cx="5275580" cy="2816225"/>
            <wp:effectExtent l="0" t="0" r="127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56530" cy="4802505"/>
            <wp:effectExtent l="0" t="0" r="127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4"/>
        </w:rPr>
      </w:pP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color w:val="0000FF"/>
          <w:sz w:val="24"/>
        </w:rPr>
        <w:t xml:space="preserve">   自定义密码验证规则</w:t>
      </w: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注册时确认2次输入的密码是否一样，在def clean（）方法中验证 上面代码是在python中先把整体错误提示从errors中取了出来，再单独传到html里。</w:t>
      </w: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如果不取出来，html里变量不能是__all__，但可以写成 {{obj.non_field_errors}}表示整体错误信息</w:t>
      </w:r>
    </w:p>
    <w:p>
      <w:pPr>
        <w:spacing w:beforeLines="0" w:afterLines="0"/>
        <w:rPr>
          <w:rFonts w:hint="eastAsia"/>
          <w:color w:val="0000FF"/>
          <w:sz w:val="24"/>
        </w:rPr>
      </w:pP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看看参考里注册和登录用的是不是一个form表单</w:t>
      </w:r>
    </w:p>
    <w:p>
      <w:pPr>
        <w:spacing w:beforeLines="0" w:afterLines="0"/>
        <w:rPr>
          <w:rFonts w:hint="eastAsia"/>
          <w:sz w:val="24"/>
        </w:rPr>
      </w:pP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个人博客：</w:t>
      </w: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sz w:val="24"/>
        </w:rPr>
        <w:t xml:space="preserve">  个人主页：</w:t>
      </w:r>
      <w:bookmarkStart w:id="1" w:name="_GoBack"/>
      <w:r>
        <w:rPr>
          <w:rFonts w:hint="eastAsia"/>
          <w:color w:val="0000FF"/>
          <w:sz w:val="24"/>
        </w:rPr>
        <w:t>http://127.0.0.1:8000/wupeiqi.html</w:t>
      </w: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            文章最终：http://127.0.0.1:8000/wupeiqi/5.html</w:t>
      </w: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            个人筛选：</w:t>
      </w: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                      http://127.0.0.1:8000/wupeiqi/tag/2.html</w:t>
      </w:r>
    </w:p>
    <w:p>
      <w:pPr>
        <w:spacing w:beforeLines="0" w:afterLines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                      http://127.0.0.1:8000/wupeiqi/category/3.html</w:t>
      </w:r>
    </w:p>
    <w:bookmarkEnd w:id="1"/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http://127.0.0.1:8000/wupeiqi/date/2017-02.html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注意：个人主题定制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点击‘头像’，进入个人博客</w:t>
      </w:r>
    </w:p>
    <w:p>
      <w:pPr>
        <w:spacing w:beforeLines="0" w:afterLines="0"/>
        <w:rPr>
          <w:rFonts w:hint="eastAsia"/>
          <w:sz w:val="24"/>
        </w:rPr>
      </w:pPr>
      <w:r>
        <w:drawing>
          <wp:inline distT="0" distB="0" distL="114300" distR="114300">
            <wp:extent cx="5268595" cy="284988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筛选：</w:t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url：用户名/标签id  标签分类</w:t>
      </w:r>
    </w:p>
    <w:p>
      <w:pPr>
        <w:spacing w:beforeLines="0" w:afterLines="0"/>
        <w:rPr>
          <w:rFonts w:hint="eastAsia"/>
          <w:sz w:val="24"/>
        </w:rPr>
      </w:pPr>
      <w:r>
        <w:drawing>
          <wp:inline distT="0" distB="0" distL="114300" distR="114300">
            <wp:extent cx="3666490" cy="5810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根据时间分类</w:t>
      </w:r>
    </w:p>
    <w:p>
      <w:pPr>
        <w:spacing w:beforeLines="0" w:afterLines="0"/>
        <w:rPr>
          <w:rFonts w:hint="eastAsia"/>
          <w:sz w:val="24"/>
        </w:rPr>
      </w:pPr>
      <w:r>
        <w:drawing>
          <wp:inline distT="0" distB="0" distL="114300" distR="114300">
            <wp:extent cx="3809365" cy="8858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4"/>
        </w:rPr>
      </w:pPr>
    </w:p>
    <w:p>
      <w:pPr>
        <w:spacing w:beforeLines="0" w:afterLines="0"/>
        <w:rPr>
          <w:rFonts w:hint="eastAsia"/>
          <w:sz w:val="24"/>
        </w:rPr>
      </w:pPr>
    </w:p>
    <w:p>
      <w:pPr>
        <w:spacing w:beforeLines="0" w:afterLines="0"/>
        <w:rPr>
          <w:rFonts w:hint="eastAsia"/>
          <w:sz w:val="24"/>
        </w:rPr>
      </w:pPr>
      <w:r>
        <w:rPr>
          <w:rFonts w:hint="eastAsia"/>
          <w:sz w:val="24"/>
        </w:rPr>
        <w:t>文章详细</w:t>
      </w:r>
    </w:p>
    <w:p>
      <w:pPr>
        <w:spacing w:beforeLines="0" w:afterLines="0"/>
        <w:rPr>
          <w:rFonts w:hint="eastAsia"/>
          <w:sz w:val="24"/>
        </w:rPr>
      </w:pPr>
      <w:r>
        <w:drawing>
          <wp:inline distT="0" distB="0" distL="114300" distR="114300">
            <wp:extent cx="5272405" cy="3556000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采用多级路由方式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一级路由：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保障系统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-&gt;urls.py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二级路由：APP -&gt; urls.py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用bootstrap实现页面装饰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母板 mother.html</w:t>
      </w:r>
    </w:p>
    <w:p>
      <w:r>
        <w:drawing>
          <wp:inline distT="0" distB="0" distL="114300" distR="114300">
            <wp:extent cx="5265420" cy="509905"/>
            <wp:effectExtent l="0" t="0" r="1143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表头用母板实现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主页内容可分类查看，可显示‘全部’/‘Python’/‘Linux’/‘Nginx’/Mysql/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用户选中的类型背景颜色要加深显示。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判断用户是否已登录，如果登录显示用户名，否则显示 ’登录 注册’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表头的文章类型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1、文章类型Python/Linux/Nginx...，点Linux，url中是2； 点Nginx,url中是3，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2、考虑当前标签是否被选中。过程：用户点Nginx标签，把article_id=3传到后台，后台筛选出数据后，再把article_id=3传给html，html中循环显示类型时判断，如果article_id=3，那么加深显示。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3、如果点了’Linux’，把这个id(2)传到后台，后台去数据库中查出home_choice_id=1的数据，显示出来。如果点‘全部’，id是0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例如：用户点了Linux标签，url为http://127.0.0.1:8000/web/index/2，末尾的数字是Article表中home_choice中的id，传给urls.py的路由中：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urls.py中：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urlpatterns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url(r'index$',views.index,name='index'),  #要加上$，以dex结尾，否则会和下面的有正则的url冲突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url(r'index/(?P&lt;article_id&gt;\d+)',views.index,name='index'), #2传给article_id，传到views.py中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index(request,*args,**kwargs):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request.method == 'GET':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article_id = int(kwargs.get('article_id')) #article_id是用户点的主站的文章类型标签的id，article_id转成整数，方便html中和item.0比较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render(request, 'index.html',{'article_home_choice':article_home_choice,'article_id':article_id,})#把article_id传给html，告诉html用户点的哪个标签，把这个标签class=active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mother.html中：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{% for item in article_home_choice%}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{% if article_id == item.0 %} &lt;!--如果用户点了这个标签--&gt;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&lt;li class="active"&gt;&lt;a href="{% url "web:index" item.0 %}" class="tab"&gt;{{ item.1 }}&lt;/a&gt;&lt;/li&gt; &lt;!--给这个标签设为active，url中用item.0来区分不同的文章类型--&gt;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{% else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&lt;li&gt;&lt;a href="{% url "web:index" item.0 %}" class="tab"&gt;{{ item.1 }}&lt;/a&gt;&lt;/li&gt; &lt;!--url中用item.0来区分不同的文章类型--&gt;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{% endif %}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 index.html</w:t>
      </w:r>
    </w:p>
    <w:p>
      <w:r>
        <w:drawing>
          <wp:inline distT="0" distB="0" distL="114300" distR="114300">
            <wp:extent cx="5266055" cy="2006600"/>
            <wp:effectExtent l="0" t="0" r="1079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23645"/>
            <wp:effectExtent l="0" t="0" r="635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实现功能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主页的内容可分页显示，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2、可选择每页显示多少行内容，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3、可点击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上一页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下一页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4、可跳转到第几页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5、可直接跳转到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首页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末页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5、页面左侧显示文章内容，右侧显示推荐内容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 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用户名或密码输入错误要有错误提示。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通过session技术进行登录验证。登录成功后，把登录状态写入session中。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用装饰器给所有需要认证登录的页面增加认证功能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10天内免登陆功能(从第一次正确登录开始计算时间）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注销登录功能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用django的form组件进行用户输入内容的格式验证（输入长度）。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格式验证通过后再去数据库验证内容是否正确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html中跳转url用namespace和name方式。&lt;a href="{% url 'web:register' %}"&gt;注册&lt;/a&gt;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 register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注册页面相关文件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templates - register.html、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 forms- registerForm.py ：定义Form表单类，定义验证规则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 views里的register方法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1、用django的form组件进行用户输入内容的格式验证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-所有字段内容不能为空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-用自定义def clean_username方法对username字段进行验证： 用户名是否已经被注册，如果用户名已经被注册，进行错误提示，不能用相同的用户名注册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-用django Form组件自带的邮箱字段EmailField进行验证： 邮箱格式是否正确，如果错误要有错误提示。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-用自定义def clean()方法对2次输入的密码进行联合验证：用户2次输入密码如果不同，要有错误提示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用pwd字段的参数validators，自定义正则表达式验证：密码必须是数字+字母组合，如果不是，要有错误提示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2、单独的数据库表存放用户名密码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3、注册成功后跳转到登录页面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个人主页blog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从网站主页跳转到个人blog主页思路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html数据 -&gt; urls.py正则匹配 -&gt; 后端视图函数里 -&gt;处理后传给html，在html中显示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通过正则匹配url里的数据，进行数据传递。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1、在主站页面，点击“个人主页”</w:t>
      </w:r>
    </w:p>
    <w:p>
      <w:r>
        <w:drawing>
          <wp:inline distT="0" distB="0" distL="114300" distR="114300">
            <wp:extent cx="5265420" cy="1116965"/>
            <wp:effectExtent l="0" t="0" r="11430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/>
          <w:lang w:eastAsia="zh-CN"/>
        </w:rPr>
      </w:pPr>
      <w:r>
        <w:rPr>
          <w:rFonts w:hint="eastAsia"/>
          <w:lang w:eastAsia="zh-CN"/>
        </w:rPr>
        <w:t>跳转的</w:t>
      </w:r>
      <w:r>
        <w:rPr>
          <w:rFonts w:hint="eastAsia"/>
          <w:lang w:val="en-US" w:eastAsia="zh-CN"/>
        </w:rPr>
        <w:t>href=中，带上这个“个人”的姓名（从session中取出用户名）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&lt;li&gt;&lt;a href="{% url "web:userBlog" </w:t>
      </w:r>
      <w:r>
        <w:rPr>
          <w:rFonts w:hint="eastAsia"/>
          <w:color w:val="FF0000"/>
          <w:lang w:val="en-US" w:eastAsia="zh-CN"/>
        </w:rPr>
        <w:t>blogName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>request.session.username</w:t>
      </w:r>
      <w:r>
        <w:rPr>
          <w:rFonts w:hint="eastAsia"/>
          <w:lang w:val="en-US" w:eastAsia="zh-CN"/>
        </w:rPr>
        <w:t xml:space="preserve"> %}"&gt;个人主页&lt;/a&gt;&lt;/li&gt;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跳转的url是；http://127.0.0.1:8000/web/userBlog/u1/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2、在urls.py中，用正则匹配出“个人”的姓名，传到后台视图函数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urlpatterns =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url(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r'userBlog/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(?P&lt;blogUser&gt;\w+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)/'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,personalBlogApp.userBlog,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'userBlog'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1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在视图函数中，通过kwargs取出“个人”的姓名，在数据库中找出这个user的数据，找出他的blog内容，再render传到个人主页的html里。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userBlog(request,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>*args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blogUser = kwargs.get(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"blogUser"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obj_blog = models.UserInfo.objects.filter(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=blogUser).first().userinfo2blog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#取出这个人的blog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"bloguser is"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,blogUser)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(obj_blog)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"personBlogMother.html"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,{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"obj_blog"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:obj_blog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,})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#传到html里</w:t>
      </w:r>
    </w:p>
    <w:p>
      <w:pPr>
        <w:pStyle w:val="1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在个人的blog主页里显示这个人blog的内容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"navbar-header"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"navbar-brand tab blogName"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"#"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obj_blog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</w:t>
      </w:r>
      <w:r>
        <w:rPr>
          <w:rFonts w:hint="eastAsia" w:cs="宋体"/>
          <w:color w:val="FF0000"/>
          <w:sz w:val="18"/>
          <w:szCs w:val="18"/>
          <w:shd w:val="clear" w:fill="EFEFEF"/>
          <w:lang w:val="en-US" w:eastAsia="zh-CN"/>
        </w:rPr>
        <w:t>&lt;!--显示blog的title--&gt;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040" cy="882650"/>
            <wp:effectExtent l="0" t="0" r="3810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模板写表头和左侧选择栏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personBlogMother.html</w:t>
      </w:r>
    </w:p>
    <w:p>
      <w:r>
        <w:drawing>
          <wp:inline distT="0" distB="0" distL="114300" distR="114300">
            <wp:extent cx="5267325" cy="2774315"/>
            <wp:effectExtent l="0" t="0" r="9525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左侧筛选思路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访问博客的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"http://127.0.0.1:8000/web/userBlog/u1/"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http://127.0.0.1:8000/web/userBlog/</w:t>
      </w:r>
      <w:r>
        <w:rPr>
          <w:rStyle w:val="12"/>
          <w:rFonts w:hint="eastAsia"/>
          <w:color w:val="FF0000"/>
          <w:lang w:val="en-US" w:eastAsia="zh-CN"/>
        </w:rPr>
        <w:t>u1/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根据类型筛选的url：</w:t>
      </w:r>
      <w:r>
        <w:rPr>
          <w:rFonts w:hint="default"/>
          <w:color w:val="auto"/>
          <w:lang w:val="en-US" w:eastAsia="zh-CN"/>
        </w:rPr>
        <w:t>articleType</w:t>
      </w:r>
      <w:r>
        <w:rPr>
          <w:rFonts w:hint="eastAsia"/>
          <w:color w:val="auto"/>
          <w:lang w:val="en-US" w:eastAsia="zh-CN"/>
        </w:rPr>
        <w:t>表示是根据文章类型筛选，2表示articleType的nid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"http://127.0.0.1:8000/web/userBlog/u1/articleType/2"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http://127.0.0.1:8000/web/userBlog/u1/</w:t>
      </w:r>
      <w:r>
        <w:rPr>
          <w:rStyle w:val="12"/>
          <w:rFonts w:hint="eastAsia"/>
          <w:color w:val="FF0000"/>
          <w:lang w:val="en-US" w:eastAsia="zh-CN"/>
        </w:rPr>
        <w:t>articleType</w:t>
      </w:r>
      <w:r>
        <w:rPr>
          <w:rStyle w:val="12"/>
          <w:rFonts w:hint="eastAsia"/>
          <w:lang w:val="en-US" w:eastAsia="zh-CN"/>
        </w:rPr>
        <w:t>/</w:t>
      </w:r>
      <w:r>
        <w:rPr>
          <w:rStyle w:val="12"/>
          <w:rFonts w:hint="eastAsia"/>
          <w:color w:val="00B050"/>
          <w:lang w:val="en-US" w:eastAsia="zh-CN"/>
        </w:rPr>
        <w:t>2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根据文章标签筛选的url：articleTag表示是根据文章类型筛选，2表示articleType的nid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"http://127.0.0.1:8000/web/userBlog/u1/articleTag/2"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http://127.0.0.1:8000/web/userBlog/u1/</w:t>
      </w:r>
      <w:r>
        <w:rPr>
          <w:rStyle w:val="12"/>
          <w:rFonts w:hint="eastAsia"/>
          <w:color w:val="00B050"/>
          <w:lang w:val="en-US" w:eastAsia="zh-CN"/>
        </w:rPr>
        <w:t>articleTag</w:t>
      </w:r>
      <w:r>
        <w:rPr>
          <w:rStyle w:val="12"/>
          <w:rFonts w:hint="eastAsia"/>
          <w:lang w:val="en-US" w:eastAsia="zh-CN"/>
        </w:rPr>
        <w:t>/</w:t>
      </w:r>
      <w:r>
        <w:rPr>
          <w:rStyle w:val="12"/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personBlogMother.html里，拼凑出url来：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class="title1"&gt;标签&lt;/div&gt;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for item in obj_blog.blog2articletype.all %}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class="title2"&gt;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 href="{%</w:t>
      </w:r>
      <w:r>
        <w:rPr>
          <w:rFonts w:hint="eastAsia"/>
          <w:color w:val="FF0000"/>
          <w:lang w:val="en-US" w:eastAsia="zh-CN"/>
        </w:rPr>
        <w:t xml:space="preserve"> url "web:userBlog" blogUser=request.session.username choiceTitle="articleTag" choiceSubTitle=item.nid </w:t>
      </w:r>
      <w:r>
        <w:rPr>
          <w:rFonts w:hint="eastAsia"/>
          <w:lang w:val="en-US" w:eastAsia="zh-CN"/>
        </w:rPr>
        <w:t>%}"&gt;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 item.caption }}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&lt;/a&gt;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endfor %}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pStyle w:val="1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传给urls.py,进行正则匹配：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urlpatterns = [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url(r'^index$',views.index,name='index'),  #要加上$，以dex结尾，否则会和下面的有正则的url冲突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url(r'index/(?P&lt;article_id&gt;\d+)',views.index,name='index'),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url(r'login',login.login,name='login'), #执行web/viewApps/login.py中的login函数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url(r'register',views.register,name='register'),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url(r'logout',views.logout,name='logout'),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Style w:val="18"/>
          <w:rFonts w:hint="eastAsia"/>
          <w:color w:val="FF0000"/>
          <w:lang w:val="en-US" w:eastAsia="zh-CN"/>
        </w:rPr>
        <w:t xml:space="preserve">   #要有多个匹配，分别来匹配不同长度的url，带一个参数/带2个参数/带3个参数的</w:t>
      </w:r>
      <w:r>
        <w:rPr>
          <w:rFonts w:hint="eastAsia"/>
          <w:color w:val="auto"/>
          <w:lang w:val="en-US" w:eastAsia="zh-CN"/>
        </w:rPr>
        <w:t>url(r'userBlog/</w:t>
      </w:r>
      <w:r>
        <w:rPr>
          <w:rFonts w:hint="eastAsia"/>
          <w:color w:val="FF0000"/>
          <w:lang w:val="en-US" w:eastAsia="zh-CN"/>
        </w:rPr>
        <w:t>(?P&lt;blogUser&gt;\w+)</w:t>
      </w:r>
      <w:r>
        <w:rPr>
          <w:rFonts w:hint="eastAsia"/>
          <w:color w:val="auto"/>
          <w:lang w:val="en-US" w:eastAsia="zh-CN"/>
        </w:rPr>
        <w:t>/$',personalBlogApp.articleList,name='userBlog'),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url(r'userBlog/</w:t>
      </w:r>
      <w:r>
        <w:rPr>
          <w:rFonts w:hint="eastAsia"/>
          <w:color w:val="FF0000"/>
          <w:lang w:val="en-US" w:eastAsia="zh-CN"/>
        </w:rPr>
        <w:t>(?P&lt;blogUser&gt;\w+)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(?P&lt;choiceTitle&gt;\w+)</w:t>
      </w:r>
      <w:r>
        <w:rPr>
          <w:rFonts w:hint="eastAsia"/>
          <w:color w:val="auto"/>
          <w:lang w:val="en-US" w:eastAsia="zh-CN"/>
        </w:rPr>
        <w:t>$',personalBlogApp.articleList,name='userBlog'),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url(r'userBlog/</w:t>
      </w:r>
      <w:r>
        <w:rPr>
          <w:rFonts w:hint="eastAsia"/>
          <w:color w:val="FF0000"/>
          <w:lang w:val="en-US" w:eastAsia="zh-CN"/>
        </w:rPr>
        <w:t>(?P&lt;blogUser&gt;\w+)/(?P&lt;choiceTitle&gt;\w+)/(?P&lt;choiceSubTitle&gt;\d+)$</w:t>
      </w:r>
      <w:r>
        <w:rPr>
          <w:rFonts w:hint="eastAsia"/>
          <w:color w:val="auto"/>
          <w:lang w:val="en-US" w:eastAsia="zh-CN"/>
        </w:rPr>
        <w:t>',personalBlogApp.articleList,name='userBlog'),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在views.py中，根据不同的参数从数据库筛选不同的数据，再返给html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userChoice == "articleType":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article_show_obj = obj_blog.blog2article.filter(article2articletype_id=choiceSubTitle)  #按类型 取出要在个人博客主页展示的文章的对象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userChoice == "articleTag":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article_show_obj = obj_blog.blog2article.filter(article2articletag__nid=choiceSubTitle)  #按标签 取出要在个人博客主页展示的文章的对象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article_show_obj = obj_blog.blog2article.all() #如果没有筛选，取出所有的文章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render(request, "personBlog/articleList.html", {"obj_blog":obj_blog, "article_show_obj":article_show_obj})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44">
      <wne:acd wne:acdName="acd3"/>
    </wne:keymap>
    <wne:keymap wne:kcmPrimary="0453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DjTgF4" wne:acdName="acd3" wne:fciIndexBasedOn="0065"/>
    <wne:acd wne:argValue="AgD0iw5m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7A4E"/>
    <w:multiLevelType w:val="singleLevel"/>
    <w:tmpl w:val="14AB7A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CDC88E"/>
    <w:multiLevelType w:val="singleLevel"/>
    <w:tmpl w:val="40CDC88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5DB0DA"/>
    <w:multiLevelType w:val="multilevel"/>
    <w:tmpl w:val="595DB0DA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425" w:leftChars="0" w:hanging="425" w:firstLineChars="0"/>
      </w:pPr>
      <w:rPr>
        <w:rFonts w:hint="default" w:ascii="宋体" w:hAnsi="宋体" w:eastAsia="宋体" w:cs="宋体"/>
        <w:sz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  <w:sz w:val="24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  <w:sz w:val="24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0"/>
        </w:tabs>
        <w:ind w:left="850" w:leftChars="0" w:hanging="850" w:firstLineChars="0"/>
      </w:pPr>
      <w:rPr>
        <w:rFonts w:hint="default" w:ascii="宋体" w:hAnsi="宋体" w:eastAsia="宋体" w:cs="宋体"/>
        <w:sz w:val="24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宋体" w:hAnsi="宋体" w:eastAsia="宋体" w:cs="宋体"/>
        <w:sz w:val="24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宋体" w:hAnsi="宋体" w:eastAsia="宋体" w:cs="宋体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4C10"/>
    <w:rsid w:val="02C37F61"/>
    <w:rsid w:val="042753AB"/>
    <w:rsid w:val="05683DDF"/>
    <w:rsid w:val="05DF5BEA"/>
    <w:rsid w:val="06DD53D3"/>
    <w:rsid w:val="0916045C"/>
    <w:rsid w:val="0B994A5C"/>
    <w:rsid w:val="0BC264EF"/>
    <w:rsid w:val="0D9E09F7"/>
    <w:rsid w:val="0DB00613"/>
    <w:rsid w:val="0F457953"/>
    <w:rsid w:val="100E38FB"/>
    <w:rsid w:val="11265CA5"/>
    <w:rsid w:val="11FA1770"/>
    <w:rsid w:val="120009CF"/>
    <w:rsid w:val="144A79CE"/>
    <w:rsid w:val="14957237"/>
    <w:rsid w:val="1671441F"/>
    <w:rsid w:val="17474A6B"/>
    <w:rsid w:val="195C1452"/>
    <w:rsid w:val="19740C70"/>
    <w:rsid w:val="19B71850"/>
    <w:rsid w:val="1A5F1076"/>
    <w:rsid w:val="1D326B71"/>
    <w:rsid w:val="1DA071A5"/>
    <w:rsid w:val="1DA20326"/>
    <w:rsid w:val="1DFB029D"/>
    <w:rsid w:val="1ED50127"/>
    <w:rsid w:val="20E17381"/>
    <w:rsid w:val="20FB72D7"/>
    <w:rsid w:val="22323077"/>
    <w:rsid w:val="23F65BCE"/>
    <w:rsid w:val="25824A4E"/>
    <w:rsid w:val="26B949B8"/>
    <w:rsid w:val="26DC3CDA"/>
    <w:rsid w:val="29125DE4"/>
    <w:rsid w:val="2A1331D4"/>
    <w:rsid w:val="2A4107BA"/>
    <w:rsid w:val="2B77363E"/>
    <w:rsid w:val="2CA22A9C"/>
    <w:rsid w:val="2CCA7F97"/>
    <w:rsid w:val="2D333E96"/>
    <w:rsid w:val="2F6C6B93"/>
    <w:rsid w:val="2FC71DA8"/>
    <w:rsid w:val="310A0CB7"/>
    <w:rsid w:val="315A2A33"/>
    <w:rsid w:val="31F271E8"/>
    <w:rsid w:val="33166483"/>
    <w:rsid w:val="33841F8F"/>
    <w:rsid w:val="33861ACC"/>
    <w:rsid w:val="356E6066"/>
    <w:rsid w:val="36631842"/>
    <w:rsid w:val="38E551C0"/>
    <w:rsid w:val="396529B5"/>
    <w:rsid w:val="39EA354E"/>
    <w:rsid w:val="3A6863B6"/>
    <w:rsid w:val="3A6E210A"/>
    <w:rsid w:val="3C3A6DD4"/>
    <w:rsid w:val="3D592FCA"/>
    <w:rsid w:val="3DC475CC"/>
    <w:rsid w:val="3F462DDC"/>
    <w:rsid w:val="432B123D"/>
    <w:rsid w:val="44BF1F9E"/>
    <w:rsid w:val="4579213B"/>
    <w:rsid w:val="45A569A3"/>
    <w:rsid w:val="47197537"/>
    <w:rsid w:val="471A4C69"/>
    <w:rsid w:val="4850025B"/>
    <w:rsid w:val="49D76F3E"/>
    <w:rsid w:val="4B6927F1"/>
    <w:rsid w:val="4BEC31DD"/>
    <w:rsid w:val="4C703835"/>
    <w:rsid w:val="4CAD06BC"/>
    <w:rsid w:val="4DA22351"/>
    <w:rsid w:val="4E7146B7"/>
    <w:rsid w:val="4E903827"/>
    <w:rsid w:val="4FC02D72"/>
    <w:rsid w:val="50332903"/>
    <w:rsid w:val="507142CB"/>
    <w:rsid w:val="527B5115"/>
    <w:rsid w:val="530D15CE"/>
    <w:rsid w:val="54E81E8C"/>
    <w:rsid w:val="5693118B"/>
    <w:rsid w:val="56C84FD4"/>
    <w:rsid w:val="56E00193"/>
    <w:rsid w:val="57597216"/>
    <w:rsid w:val="58DD389A"/>
    <w:rsid w:val="5A38246F"/>
    <w:rsid w:val="5ACC5DC1"/>
    <w:rsid w:val="5C721DD5"/>
    <w:rsid w:val="5CCD6BDB"/>
    <w:rsid w:val="5D116A3D"/>
    <w:rsid w:val="5D294DE5"/>
    <w:rsid w:val="5D970D27"/>
    <w:rsid w:val="5EBB7A7A"/>
    <w:rsid w:val="5FB05309"/>
    <w:rsid w:val="5FE339C8"/>
    <w:rsid w:val="5FE954A4"/>
    <w:rsid w:val="603A01D0"/>
    <w:rsid w:val="609B6023"/>
    <w:rsid w:val="617B24DD"/>
    <w:rsid w:val="618175F7"/>
    <w:rsid w:val="61A16398"/>
    <w:rsid w:val="61B6002D"/>
    <w:rsid w:val="650C224E"/>
    <w:rsid w:val="660E61D9"/>
    <w:rsid w:val="66442611"/>
    <w:rsid w:val="669B6C86"/>
    <w:rsid w:val="66EA20E1"/>
    <w:rsid w:val="69A3677D"/>
    <w:rsid w:val="6A2B0E29"/>
    <w:rsid w:val="6B3E177D"/>
    <w:rsid w:val="6B5F39E8"/>
    <w:rsid w:val="6E893DC8"/>
    <w:rsid w:val="6F1D15B6"/>
    <w:rsid w:val="6FED4620"/>
    <w:rsid w:val="7080591E"/>
    <w:rsid w:val="728369CB"/>
    <w:rsid w:val="730C0E8B"/>
    <w:rsid w:val="73386219"/>
    <w:rsid w:val="73D750E7"/>
    <w:rsid w:val="7474648C"/>
    <w:rsid w:val="754E5F34"/>
    <w:rsid w:val="76246EF7"/>
    <w:rsid w:val="76775CA8"/>
    <w:rsid w:val="7715066E"/>
    <w:rsid w:val="7848269D"/>
    <w:rsid w:val="796A55E4"/>
    <w:rsid w:val="79FB47B1"/>
    <w:rsid w:val="7A5F117E"/>
    <w:rsid w:val="7ABD4740"/>
    <w:rsid w:val="7BA74C51"/>
    <w:rsid w:val="7DBC6060"/>
    <w:rsid w:val="7EC02C07"/>
    <w:rsid w:val="7F3D3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  <w:tab w:val="clear" w:pos="0"/>
      </w:tabs>
      <w:spacing w:before="280" w:beforeLines="0" w:beforeAutospacing="0" w:after="120" w:afterLines="0" w:afterAutospacing="0" w:line="300" w:lineRule="auto"/>
      <w:ind w:left="0" w:firstLine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  <w:tab w:val="clear" w:pos="0"/>
      </w:tabs>
      <w:spacing w:before="280" w:beforeAutospacing="0" w:after="120" w:afterAutospacing="0" w:line="300" w:lineRule="auto"/>
      <w:ind w:left="567" w:hanging="567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80" w:beforeLines="0" w:beforeAutospacing="0" w:after="120" w:afterLines="0" w:afterAutospacing="0" w:line="300" w:lineRule="auto"/>
      <w:ind w:left="709" w:hanging="709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50"/>
        <w:tab w:val="clear" w:pos="0"/>
      </w:tabs>
      <w:spacing w:before="280" w:beforeLines="0" w:beforeAutospacing="0" w:after="120" w:afterLines="0" w:afterAutospacing="0" w:line="240" w:lineRule="auto"/>
      <w:ind w:left="850" w:hanging="85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991"/>
        <w:tab w:val="clear" w:pos="0"/>
      </w:tabs>
      <w:spacing w:before="280" w:beforeLines="0" w:beforeAutospacing="0" w:after="120" w:afterLines="0" w:afterAutospacing="0" w:line="240" w:lineRule="auto"/>
      <w:ind w:left="991" w:hanging="991"/>
      <w:outlineLvl w:val="4"/>
    </w:p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34"/>
        <w:tab w:val="clear" w:pos="0"/>
      </w:tabs>
      <w:spacing w:before="120" w:beforeLines="0" w:beforeAutospacing="0" w:after="64" w:afterLines="0" w:afterAutospacing="0" w:line="240" w:lineRule="auto"/>
      <w:ind w:left="1134" w:hanging="1134"/>
      <w:outlineLvl w:val="5"/>
    </w:pPr>
    <w:rPr>
      <w:rFonts w:ascii="Arial" w:hAnsi="Arial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代码"/>
    <w:next w:val="1"/>
    <w:qFormat/>
    <w:uiPriority w:val="0"/>
    <w:pPr>
      <w:shd w:val="clear" w:fill="CFCECE" w:themeFill="background2" w:themeFillShade="E5"/>
    </w:pPr>
    <w:rPr>
      <w:rFonts w:ascii="Times New Roman" w:hAnsi="Times New Roman" w:eastAsia="宋体" w:cstheme="minorBidi"/>
      <w:sz w:val="24"/>
    </w:rPr>
  </w:style>
  <w:style w:type="paragraph" w:customStyle="1" w:styleId="15">
    <w:name w:val="说明"/>
    <w:basedOn w:val="14"/>
    <w:next w:val="1"/>
    <w:link w:val="18"/>
    <w:qFormat/>
    <w:uiPriority w:val="0"/>
    <w:pPr>
      <w:shd w:val="clear" w:fill="F7CAAC" w:themeFill="accent2" w:themeFillTint="66"/>
    </w:pPr>
  </w:style>
  <w:style w:type="paragraph" w:customStyle="1" w:styleId="16">
    <w:name w:val="注意"/>
    <w:next w:val="1"/>
    <w:qFormat/>
    <w:uiPriority w:val="0"/>
    <w:pPr>
      <w:shd w:val="clear" w:fill="FFFF00"/>
    </w:pPr>
    <w:rPr>
      <w:rFonts w:ascii="Calibri" w:hAnsi="Calibri" w:eastAsia="宋体" w:cstheme="minorBidi"/>
      <w:sz w:val="24"/>
    </w:rPr>
  </w:style>
  <w:style w:type="paragraph" w:customStyle="1" w:styleId="17">
    <w:name w:val="提示"/>
    <w:next w:val="1"/>
    <w:qFormat/>
    <w:uiPriority w:val="0"/>
    <w:pPr>
      <w:shd w:val="clear" w:fill="92D050"/>
    </w:pPr>
    <w:rPr>
      <w:rFonts w:ascii="Calibri" w:hAnsi="Calibri" w:eastAsia="宋体" w:cstheme="minorBidi"/>
      <w:sz w:val="24"/>
    </w:rPr>
  </w:style>
  <w:style w:type="character" w:customStyle="1" w:styleId="18">
    <w:name w:val="说明 Char"/>
    <w:link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wps模板测试通过.dotx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2018-02-05T07:21:00Z</dcterms:created>
  <dc:creator>56886624</dc:creator>
  <cp:lastModifiedBy>56886624</cp:lastModifiedBy>
  <dcterms:modified xsi:type="dcterms:W3CDTF">2018-03-09T01:42:28Z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